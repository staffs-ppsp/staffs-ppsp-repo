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091" w:rsidRPr="00563A07" w:rsidRDefault="002B0F14" w:rsidP="00563A07">
      <w:pPr>
        <w:spacing w:after="1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Peer Assessment</w:t>
      </w:r>
    </w:p>
    <w:p w:rsidR="00937ADC" w:rsidRPr="00937ADC" w:rsidRDefault="00B32924" w:rsidP="003C5EBF">
      <w:pPr>
        <w:rPr>
          <w:u w:val="single"/>
        </w:rPr>
      </w:pPr>
      <w:r w:rsidRPr="00937ADC">
        <w:rPr>
          <w:b/>
          <w:u w:val="single"/>
        </w:rPr>
        <w:t>Project:</w:t>
      </w:r>
      <w:r w:rsidR="00937ADC" w:rsidRPr="00937ADC">
        <w:rPr>
          <w:u w:val="single"/>
        </w:rPr>
        <w:t xml:space="preserve"> </w:t>
      </w:r>
    </w:p>
    <w:p w:rsidR="00937ADC" w:rsidRDefault="00DA4A04" w:rsidP="003C5EBF">
      <w:r>
        <w:t>PPSP</w:t>
      </w:r>
      <w:r w:rsidR="00937ADC">
        <w:t xml:space="preserve"> – Cinema Project</w:t>
      </w:r>
    </w:p>
    <w:p w:rsidR="00937ADC" w:rsidRPr="00937ADC" w:rsidRDefault="00937ADC" w:rsidP="003C5EBF">
      <w:pPr>
        <w:rPr>
          <w:b/>
          <w:u w:val="single"/>
        </w:rPr>
      </w:pPr>
      <w:r w:rsidRPr="00937ADC">
        <w:rPr>
          <w:b/>
          <w:u w:val="single"/>
        </w:rPr>
        <w:t xml:space="preserve">Group Members: </w:t>
      </w:r>
    </w:p>
    <w:p w:rsidR="00077D91" w:rsidRPr="00937ADC" w:rsidRDefault="00937ADC" w:rsidP="003C5EBF">
      <w:r>
        <w:t>Amanda Paterson, David Russell, James Nightingale</w:t>
      </w:r>
    </w:p>
    <w:p w:rsidR="00937ADC" w:rsidRPr="00937ADC" w:rsidRDefault="00937ADC" w:rsidP="008B63A2">
      <w:pPr>
        <w:rPr>
          <w:b/>
          <w:u w:val="single"/>
        </w:rPr>
      </w:pPr>
      <w:r w:rsidRPr="00937ADC">
        <w:rPr>
          <w:b/>
          <w:u w:val="single"/>
        </w:rPr>
        <w:t xml:space="preserve">Date: </w:t>
      </w:r>
    </w:p>
    <w:p w:rsidR="00BA2005" w:rsidRPr="00937ADC" w:rsidRDefault="00937ADC" w:rsidP="008B63A2">
      <w:r w:rsidRPr="00937ADC">
        <w:t>1/04/2011</w:t>
      </w:r>
    </w:p>
    <w:p w:rsidR="00937ADC" w:rsidRDefault="00937ADC" w:rsidP="003C5EBF">
      <w:pPr>
        <w:rPr>
          <w:b/>
          <w:u w:val="single"/>
        </w:rPr>
      </w:pPr>
    </w:p>
    <w:p w:rsidR="00D208C2" w:rsidRDefault="00937ADC" w:rsidP="003C5EBF">
      <w:r>
        <w:t>For evidence, please see supporting document: PeerAssessment.docx</w:t>
      </w:r>
    </w:p>
    <w:p w:rsidR="00B32924" w:rsidRDefault="00B32924" w:rsidP="003C5EBF"/>
    <w:p w:rsidR="00937ADC" w:rsidRPr="00937ADC" w:rsidRDefault="00D208C2" w:rsidP="003C5EBF">
      <w:pPr>
        <w:rPr>
          <w:b/>
          <w:u w:val="single"/>
        </w:rPr>
      </w:pPr>
      <w:r>
        <w:rPr>
          <w:b/>
          <w:u w:val="single"/>
        </w:rPr>
        <w:t>B</w:t>
      </w:r>
      <w:r w:rsidR="00937ADC" w:rsidRPr="00937ADC">
        <w:rPr>
          <w:b/>
          <w:u w:val="single"/>
        </w:rPr>
        <w:t>reakdown:</w:t>
      </w:r>
    </w:p>
    <w:p w:rsidR="00D208C2" w:rsidRDefault="00D208C2" w:rsidP="003C5EBF"/>
    <w:tbl>
      <w:tblPr>
        <w:tblStyle w:val="TableGrid"/>
        <w:tblW w:w="0" w:type="auto"/>
        <w:jc w:val="center"/>
        <w:tblLook w:val="00BF"/>
      </w:tblPr>
      <w:tblGrid>
        <w:gridCol w:w="1333"/>
        <w:gridCol w:w="1333"/>
        <w:gridCol w:w="1256"/>
        <w:gridCol w:w="1290"/>
        <w:gridCol w:w="1253"/>
        <w:gridCol w:w="306"/>
        <w:gridCol w:w="992"/>
      </w:tblGrid>
      <w:tr w:rsidR="00D208C2">
        <w:trPr>
          <w:jc w:val="center"/>
        </w:trPr>
        <w:tc>
          <w:tcPr>
            <w:tcW w:w="1333" w:type="dxa"/>
          </w:tcPr>
          <w:p w:rsidR="00D208C2" w:rsidRPr="00D208C2" w:rsidRDefault="00D208C2" w:rsidP="003C5EBF">
            <w:pPr>
              <w:rPr>
                <w:b/>
              </w:rPr>
            </w:pPr>
            <w:r w:rsidRPr="00D208C2">
              <w:rPr>
                <w:b/>
              </w:rPr>
              <w:t>Student</w:t>
            </w:r>
          </w:p>
        </w:tc>
        <w:tc>
          <w:tcPr>
            <w:tcW w:w="1333" w:type="dxa"/>
          </w:tcPr>
          <w:p w:rsidR="00D208C2" w:rsidRDefault="00D208C2" w:rsidP="003C5EBF">
            <w:r>
              <w:t>Amanda</w:t>
            </w:r>
          </w:p>
        </w:tc>
        <w:tc>
          <w:tcPr>
            <w:tcW w:w="1256" w:type="dxa"/>
          </w:tcPr>
          <w:p w:rsidR="00D208C2" w:rsidRDefault="00D208C2" w:rsidP="003C5EBF">
            <w:r>
              <w:t>Dave</w:t>
            </w:r>
          </w:p>
        </w:tc>
        <w:tc>
          <w:tcPr>
            <w:tcW w:w="1290" w:type="dxa"/>
          </w:tcPr>
          <w:p w:rsidR="00D208C2" w:rsidRDefault="00D208C2" w:rsidP="003C5EBF">
            <w:r>
              <w:t>James</w:t>
            </w:r>
          </w:p>
        </w:tc>
        <w:tc>
          <w:tcPr>
            <w:tcW w:w="1253" w:type="dxa"/>
          </w:tcPr>
          <w:p w:rsidR="00D208C2" w:rsidRDefault="00D208C2" w:rsidP="003C5EBF">
            <w:r>
              <w:t>Scott</w:t>
            </w:r>
          </w:p>
        </w:tc>
        <w:tc>
          <w:tcPr>
            <w:tcW w:w="306" w:type="dxa"/>
          </w:tcPr>
          <w:p w:rsidR="00D208C2" w:rsidRPr="00D208C2" w:rsidRDefault="00D208C2" w:rsidP="003C5EBF">
            <w:pPr>
              <w:rPr>
                <w:b/>
              </w:rPr>
            </w:pPr>
          </w:p>
        </w:tc>
        <w:tc>
          <w:tcPr>
            <w:tcW w:w="992" w:type="dxa"/>
          </w:tcPr>
          <w:p w:rsidR="00D208C2" w:rsidRPr="00D208C2" w:rsidRDefault="00D208C2" w:rsidP="003C5EBF">
            <w:pPr>
              <w:rPr>
                <w:b/>
              </w:rPr>
            </w:pPr>
            <w:r w:rsidRPr="00D208C2">
              <w:rPr>
                <w:b/>
              </w:rPr>
              <w:t>Total</w:t>
            </w:r>
          </w:p>
        </w:tc>
      </w:tr>
      <w:tr w:rsidR="00D208C2">
        <w:trPr>
          <w:jc w:val="center"/>
        </w:trPr>
        <w:tc>
          <w:tcPr>
            <w:tcW w:w="1333" w:type="dxa"/>
          </w:tcPr>
          <w:p w:rsidR="00D208C2" w:rsidRDefault="00D208C2" w:rsidP="003C5EBF">
            <w:r>
              <w:t>Amanda</w:t>
            </w:r>
          </w:p>
        </w:tc>
        <w:tc>
          <w:tcPr>
            <w:tcW w:w="1333" w:type="dxa"/>
          </w:tcPr>
          <w:p w:rsidR="00D208C2" w:rsidRDefault="00D208C2" w:rsidP="003C5EBF"/>
        </w:tc>
        <w:tc>
          <w:tcPr>
            <w:tcW w:w="1256" w:type="dxa"/>
          </w:tcPr>
          <w:p w:rsidR="00D208C2" w:rsidRDefault="00D208C2" w:rsidP="003C5EBF"/>
        </w:tc>
        <w:tc>
          <w:tcPr>
            <w:tcW w:w="1290" w:type="dxa"/>
          </w:tcPr>
          <w:p w:rsidR="00D208C2" w:rsidRDefault="00D208C2" w:rsidP="003C5EBF"/>
        </w:tc>
        <w:tc>
          <w:tcPr>
            <w:tcW w:w="1253" w:type="dxa"/>
          </w:tcPr>
          <w:p w:rsidR="00D208C2" w:rsidRDefault="00D208C2" w:rsidP="003C5EBF"/>
        </w:tc>
        <w:tc>
          <w:tcPr>
            <w:tcW w:w="306" w:type="dxa"/>
          </w:tcPr>
          <w:p w:rsidR="00D208C2" w:rsidRDefault="00D208C2" w:rsidP="00D208C2"/>
        </w:tc>
        <w:tc>
          <w:tcPr>
            <w:tcW w:w="992" w:type="dxa"/>
          </w:tcPr>
          <w:p w:rsidR="00D208C2" w:rsidRDefault="00D208C2" w:rsidP="00D208C2">
            <w:r>
              <w:t>400</w:t>
            </w:r>
          </w:p>
        </w:tc>
      </w:tr>
      <w:tr w:rsidR="00D208C2">
        <w:trPr>
          <w:jc w:val="center"/>
        </w:trPr>
        <w:tc>
          <w:tcPr>
            <w:tcW w:w="1333" w:type="dxa"/>
          </w:tcPr>
          <w:p w:rsidR="00D208C2" w:rsidRDefault="00D208C2" w:rsidP="003C5EBF">
            <w:r>
              <w:t>Dave</w:t>
            </w:r>
          </w:p>
        </w:tc>
        <w:tc>
          <w:tcPr>
            <w:tcW w:w="1333" w:type="dxa"/>
          </w:tcPr>
          <w:p w:rsidR="00D208C2" w:rsidRDefault="00D208C2" w:rsidP="003C5EBF"/>
        </w:tc>
        <w:tc>
          <w:tcPr>
            <w:tcW w:w="1256" w:type="dxa"/>
          </w:tcPr>
          <w:p w:rsidR="00D208C2" w:rsidRDefault="00D208C2" w:rsidP="003C5EBF"/>
        </w:tc>
        <w:tc>
          <w:tcPr>
            <w:tcW w:w="1290" w:type="dxa"/>
          </w:tcPr>
          <w:p w:rsidR="00D208C2" w:rsidRDefault="00D208C2" w:rsidP="003C5EBF"/>
        </w:tc>
        <w:tc>
          <w:tcPr>
            <w:tcW w:w="1253" w:type="dxa"/>
          </w:tcPr>
          <w:p w:rsidR="00D208C2" w:rsidRDefault="00D208C2" w:rsidP="003C5EBF"/>
        </w:tc>
        <w:tc>
          <w:tcPr>
            <w:tcW w:w="306" w:type="dxa"/>
          </w:tcPr>
          <w:p w:rsidR="00D208C2" w:rsidRDefault="00D208C2" w:rsidP="003C5EBF"/>
        </w:tc>
        <w:tc>
          <w:tcPr>
            <w:tcW w:w="992" w:type="dxa"/>
          </w:tcPr>
          <w:p w:rsidR="00D208C2" w:rsidRDefault="00D208C2" w:rsidP="003C5EBF">
            <w:r>
              <w:t>400</w:t>
            </w:r>
          </w:p>
        </w:tc>
      </w:tr>
      <w:tr w:rsidR="00D208C2">
        <w:trPr>
          <w:jc w:val="center"/>
        </w:trPr>
        <w:tc>
          <w:tcPr>
            <w:tcW w:w="1333" w:type="dxa"/>
          </w:tcPr>
          <w:p w:rsidR="00D208C2" w:rsidRDefault="00D208C2" w:rsidP="003C5EBF">
            <w:r>
              <w:t>James</w:t>
            </w:r>
          </w:p>
        </w:tc>
        <w:tc>
          <w:tcPr>
            <w:tcW w:w="1333" w:type="dxa"/>
          </w:tcPr>
          <w:p w:rsidR="00D208C2" w:rsidRDefault="00D208C2" w:rsidP="003C5EBF"/>
        </w:tc>
        <w:tc>
          <w:tcPr>
            <w:tcW w:w="1256" w:type="dxa"/>
          </w:tcPr>
          <w:p w:rsidR="00D208C2" w:rsidRDefault="00D208C2" w:rsidP="003C5EBF"/>
        </w:tc>
        <w:tc>
          <w:tcPr>
            <w:tcW w:w="1290" w:type="dxa"/>
          </w:tcPr>
          <w:p w:rsidR="00D208C2" w:rsidRDefault="00D208C2" w:rsidP="003C5EBF"/>
        </w:tc>
        <w:tc>
          <w:tcPr>
            <w:tcW w:w="1253" w:type="dxa"/>
          </w:tcPr>
          <w:p w:rsidR="00D208C2" w:rsidRDefault="00D208C2" w:rsidP="003C5EBF"/>
        </w:tc>
        <w:tc>
          <w:tcPr>
            <w:tcW w:w="306" w:type="dxa"/>
          </w:tcPr>
          <w:p w:rsidR="00D208C2" w:rsidRDefault="00D208C2" w:rsidP="003C5EBF"/>
        </w:tc>
        <w:tc>
          <w:tcPr>
            <w:tcW w:w="992" w:type="dxa"/>
          </w:tcPr>
          <w:p w:rsidR="00D208C2" w:rsidRDefault="00D208C2" w:rsidP="003C5EBF">
            <w:r>
              <w:t>400</w:t>
            </w:r>
          </w:p>
        </w:tc>
      </w:tr>
      <w:tr w:rsidR="00D208C2">
        <w:trPr>
          <w:jc w:val="center"/>
        </w:trPr>
        <w:tc>
          <w:tcPr>
            <w:tcW w:w="1333" w:type="dxa"/>
          </w:tcPr>
          <w:p w:rsidR="00D208C2" w:rsidRDefault="00D208C2" w:rsidP="003C5EBF">
            <w:r>
              <w:t>Scott</w:t>
            </w:r>
          </w:p>
        </w:tc>
        <w:tc>
          <w:tcPr>
            <w:tcW w:w="1333" w:type="dxa"/>
          </w:tcPr>
          <w:p w:rsidR="00D208C2" w:rsidRDefault="00D208C2" w:rsidP="003C5EBF"/>
        </w:tc>
        <w:tc>
          <w:tcPr>
            <w:tcW w:w="1256" w:type="dxa"/>
          </w:tcPr>
          <w:p w:rsidR="00D208C2" w:rsidRDefault="00D208C2" w:rsidP="003C5EBF"/>
        </w:tc>
        <w:tc>
          <w:tcPr>
            <w:tcW w:w="1290" w:type="dxa"/>
          </w:tcPr>
          <w:p w:rsidR="00D208C2" w:rsidRDefault="00D208C2" w:rsidP="003C5EBF"/>
        </w:tc>
        <w:tc>
          <w:tcPr>
            <w:tcW w:w="1253" w:type="dxa"/>
          </w:tcPr>
          <w:p w:rsidR="00D208C2" w:rsidRDefault="00D208C2" w:rsidP="003C5EBF"/>
        </w:tc>
        <w:tc>
          <w:tcPr>
            <w:tcW w:w="306" w:type="dxa"/>
          </w:tcPr>
          <w:p w:rsidR="00D208C2" w:rsidRDefault="00D208C2" w:rsidP="003C5EBF"/>
        </w:tc>
        <w:tc>
          <w:tcPr>
            <w:tcW w:w="992" w:type="dxa"/>
          </w:tcPr>
          <w:p w:rsidR="00D208C2" w:rsidRDefault="00D208C2" w:rsidP="003C5EBF">
            <w:r>
              <w:t>400</w:t>
            </w:r>
          </w:p>
        </w:tc>
      </w:tr>
      <w:tr w:rsidR="00D208C2">
        <w:trPr>
          <w:jc w:val="center"/>
        </w:trPr>
        <w:tc>
          <w:tcPr>
            <w:tcW w:w="1333" w:type="dxa"/>
          </w:tcPr>
          <w:p w:rsidR="00D208C2" w:rsidRDefault="00D208C2" w:rsidP="003C5EBF"/>
        </w:tc>
        <w:tc>
          <w:tcPr>
            <w:tcW w:w="1333" w:type="dxa"/>
          </w:tcPr>
          <w:p w:rsidR="00D208C2" w:rsidRDefault="00D208C2" w:rsidP="003C5EBF"/>
        </w:tc>
        <w:tc>
          <w:tcPr>
            <w:tcW w:w="1256" w:type="dxa"/>
          </w:tcPr>
          <w:p w:rsidR="00D208C2" w:rsidRDefault="00D208C2" w:rsidP="003C5EBF"/>
        </w:tc>
        <w:tc>
          <w:tcPr>
            <w:tcW w:w="1290" w:type="dxa"/>
          </w:tcPr>
          <w:p w:rsidR="00D208C2" w:rsidRDefault="00D208C2" w:rsidP="003C5EBF"/>
        </w:tc>
        <w:tc>
          <w:tcPr>
            <w:tcW w:w="1253" w:type="dxa"/>
          </w:tcPr>
          <w:p w:rsidR="00D208C2" w:rsidRDefault="00D208C2" w:rsidP="003C5EBF"/>
        </w:tc>
        <w:tc>
          <w:tcPr>
            <w:tcW w:w="306" w:type="dxa"/>
          </w:tcPr>
          <w:p w:rsidR="00D208C2" w:rsidRDefault="00D208C2" w:rsidP="003C5EBF"/>
        </w:tc>
        <w:tc>
          <w:tcPr>
            <w:tcW w:w="992" w:type="dxa"/>
          </w:tcPr>
          <w:p w:rsidR="00D208C2" w:rsidRDefault="00D208C2" w:rsidP="003C5EBF"/>
        </w:tc>
      </w:tr>
      <w:tr w:rsidR="00D208C2">
        <w:trPr>
          <w:jc w:val="center"/>
        </w:trPr>
        <w:tc>
          <w:tcPr>
            <w:tcW w:w="1333" w:type="dxa"/>
          </w:tcPr>
          <w:p w:rsidR="00D208C2" w:rsidRPr="00D208C2" w:rsidRDefault="00D208C2" w:rsidP="003C5EBF">
            <w:pPr>
              <w:rPr>
                <w:b/>
              </w:rPr>
            </w:pPr>
            <w:r w:rsidRPr="00D208C2">
              <w:rPr>
                <w:b/>
              </w:rPr>
              <w:t>Total</w:t>
            </w:r>
          </w:p>
        </w:tc>
        <w:tc>
          <w:tcPr>
            <w:tcW w:w="1333" w:type="dxa"/>
          </w:tcPr>
          <w:p w:rsidR="00D208C2" w:rsidRDefault="00D208C2" w:rsidP="003C5EBF"/>
        </w:tc>
        <w:tc>
          <w:tcPr>
            <w:tcW w:w="1256" w:type="dxa"/>
          </w:tcPr>
          <w:p w:rsidR="00D208C2" w:rsidRDefault="00D208C2" w:rsidP="003C5EBF"/>
        </w:tc>
        <w:tc>
          <w:tcPr>
            <w:tcW w:w="1290" w:type="dxa"/>
          </w:tcPr>
          <w:p w:rsidR="00D208C2" w:rsidRDefault="00D208C2" w:rsidP="003C5EBF"/>
        </w:tc>
        <w:tc>
          <w:tcPr>
            <w:tcW w:w="1253" w:type="dxa"/>
          </w:tcPr>
          <w:p w:rsidR="00D208C2" w:rsidRDefault="00D208C2" w:rsidP="003C5EBF"/>
        </w:tc>
        <w:tc>
          <w:tcPr>
            <w:tcW w:w="306" w:type="dxa"/>
          </w:tcPr>
          <w:p w:rsidR="00D208C2" w:rsidRDefault="00D208C2" w:rsidP="003C5EBF"/>
        </w:tc>
        <w:tc>
          <w:tcPr>
            <w:tcW w:w="992" w:type="dxa"/>
          </w:tcPr>
          <w:p w:rsidR="00D208C2" w:rsidRDefault="00D208C2" w:rsidP="003C5EBF">
            <w:r>
              <w:t>1600</w:t>
            </w:r>
          </w:p>
        </w:tc>
      </w:tr>
    </w:tbl>
    <w:p w:rsidR="00937ADC" w:rsidRDefault="00937ADC" w:rsidP="003C5EBF"/>
    <w:p w:rsidR="00937ADC" w:rsidRDefault="00937ADC" w:rsidP="003C5EBF"/>
    <w:p w:rsidR="00D97BCD" w:rsidRPr="00937ADC" w:rsidRDefault="00937ADC" w:rsidP="003C5EBF">
      <w:pPr>
        <w:rPr>
          <w:b/>
          <w:u w:val="single"/>
        </w:rPr>
      </w:pPr>
      <w:r w:rsidRPr="00937ADC">
        <w:rPr>
          <w:b/>
          <w:u w:val="single"/>
        </w:rPr>
        <w:t>Signatures:</w:t>
      </w:r>
    </w:p>
    <w:sectPr w:rsidR="00D97BCD" w:rsidRPr="00937ADC" w:rsidSect="00464255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A76B6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ACCED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823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2C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7C7E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609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0CA3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0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8A6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82D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noPunctuationKerning/>
  <w:characterSpacingControl w:val="doNotCompress"/>
  <w:compat/>
  <w:rsids>
    <w:rsidRoot w:val="00A42D4D"/>
    <w:rsid w:val="00016EAD"/>
    <w:rsid w:val="00034990"/>
    <w:rsid w:val="00065A92"/>
    <w:rsid w:val="00077D91"/>
    <w:rsid w:val="0009143E"/>
    <w:rsid w:val="000B7EB9"/>
    <w:rsid w:val="000F0195"/>
    <w:rsid w:val="001F311C"/>
    <w:rsid w:val="00253F3A"/>
    <w:rsid w:val="0027366F"/>
    <w:rsid w:val="0027689A"/>
    <w:rsid w:val="00295339"/>
    <w:rsid w:val="002A6821"/>
    <w:rsid w:val="002B0F14"/>
    <w:rsid w:val="002D0D03"/>
    <w:rsid w:val="0033083D"/>
    <w:rsid w:val="003C0681"/>
    <w:rsid w:val="003C5EBF"/>
    <w:rsid w:val="00422DB0"/>
    <w:rsid w:val="004308E4"/>
    <w:rsid w:val="00443799"/>
    <w:rsid w:val="00453C19"/>
    <w:rsid w:val="00464255"/>
    <w:rsid w:val="00511E40"/>
    <w:rsid w:val="00563A07"/>
    <w:rsid w:val="00677C4E"/>
    <w:rsid w:val="006B4E3D"/>
    <w:rsid w:val="00724559"/>
    <w:rsid w:val="007E1D46"/>
    <w:rsid w:val="008869F3"/>
    <w:rsid w:val="0089193B"/>
    <w:rsid w:val="008B63A2"/>
    <w:rsid w:val="00937ADC"/>
    <w:rsid w:val="00A42D4D"/>
    <w:rsid w:val="00AB1456"/>
    <w:rsid w:val="00AC2ED3"/>
    <w:rsid w:val="00AE711F"/>
    <w:rsid w:val="00B3265D"/>
    <w:rsid w:val="00B32924"/>
    <w:rsid w:val="00B504F0"/>
    <w:rsid w:val="00BA2005"/>
    <w:rsid w:val="00D208C2"/>
    <w:rsid w:val="00D31286"/>
    <w:rsid w:val="00D97BCD"/>
    <w:rsid w:val="00DA4A04"/>
    <w:rsid w:val="00E15BE8"/>
    <w:rsid w:val="00F115DA"/>
    <w:rsid w:val="00F50091"/>
    <w:rsid w:val="00F95EB5"/>
  </w:rsids>
  <m:mathPr>
    <m:mathFont m:val="OpenSymbol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5EBF"/>
    <w:rPr>
      <w:rFonts w:ascii="Arial" w:hAnsi="Arial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B3292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253F3A"/>
    <w:pPr>
      <w:outlineLvl w:val="5"/>
    </w:pPr>
    <w:rPr>
      <w:b/>
      <w:caps/>
      <w:spacing w:val="10"/>
      <w:sz w:val="16"/>
      <w:szCs w:val="1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2D0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32924"/>
    <w:pPr>
      <w:spacing w:after="120"/>
    </w:pPr>
  </w:style>
  <w:style w:type="paragraph" w:styleId="BodyText2">
    <w:name w:val="Body Text 2"/>
    <w:basedOn w:val="Normal"/>
    <w:rsid w:val="008869F3"/>
    <w:pPr>
      <w:spacing w:after="120" w:line="480" w:lineRule="auto"/>
    </w:pPr>
  </w:style>
  <w:style w:type="paragraph" w:styleId="BalloonText">
    <w:name w:val="Balloon Text"/>
    <w:basedOn w:val="Normal"/>
    <w:semiHidden/>
    <w:rsid w:val="002B0F1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B0F14"/>
    <w:rPr>
      <w:sz w:val="16"/>
      <w:szCs w:val="16"/>
    </w:rPr>
  </w:style>
  <w:style w:type="paragraph" w:styleId="CommentText">
    <w:name w:val="annotation text"/>
    <w:basedOn w:val="Normal"/>
    <w:semiHidden/>
    <w:rsid w:val="002B0F14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2B0F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5EBF"/>
    <w:rPr>
      <w:rFonts w:ascii="Arial" w:hAnsi="Arial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B3292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253F3A"/>
    <w:pPr>
      <w:outlineLvl w:val="5"/>
    </w:pPr>
    <w:rPr>
      <w:b/>
      <w:caps/>
      <w:spacing w:val="1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D0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32924"/>
    <w:pPr>
      <w:spacing w:after="120"/>
    </w:pPr>
  </w:style>
  <w:style w:type="paragraph" w:styleId="BodyText2">
    <w:name w:val="Body Text 2"/>
    <w:basedOn w:val="Normal"/>
    <w:rsid w:val="008869F3"/>
    <w:pPr>
      <w:spacing w:after="120" w:line="480" w:lineRule="auto"/>
    </w:pPr>
  </w:style>
  <w:style w:type="paragraph" w:styleId="BalloonText">
    <w:name w:val="Balloon Text"/>
    <w:basedOn w:val="Normal"/>
    <w:semiHidden/>
    <w:rsid w:val="002B0F1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B0F14"/>
    <w:rPr>
      <w:sz w:val="16"/>
      <w:szCs w:val="16"/>
    </w:rPr>
  </w:style>
  <w:style w:type="paragraph" w:styleId="CommentText">
    <w:name w:val="annotation text"/>
    <w:basedOn w:val="Normal"/>
    <w:semiHidden/>
    <w:rsid w:val="002B0F14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2B0F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a\Downloads\TS0012120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\Users\Amanda\Downloads\TS001212023.dot</Template>
  <TotalTime>16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Peer Assessment </vt:lpstr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Peer Assessment</dc:title>
  <dc:creator>Amanda</dc:creator>
  <cp:lastModifiedBy>David Russell</cp:lastModifiedBy>
  <cp:revision>3</cp:revision>
  <cp:lastPrinted>2005-04-16T15:28:00Z</cp:lastPrinted>
  <dcterms:created xsi:type="dcterms:W3CDTF">2011-03-31T15:54:00Z</dcterms:created>
  <dcterms:modified xsi:type="dcterms:W3CDTF">2011-03-31T16:31:00Z</dcterms:modified>
</cp:coreProperties>
</file>